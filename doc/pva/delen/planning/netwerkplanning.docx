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7F" w:rsidRDefault="00503C7F">
      <w:pPr>
        <w:rPr>
          <w:sz w:val="44"/>
          <w:szCs w:val="44"/>
          <w:lang w:val="en-US" w:eastAsia="en-US"/>
        </w:rPr>
      </w:pPr>
    </w:p>
    <w:p w:rsidR="00FC1801" w:rsidRPr="00667096" w:rsidRDefault="00FC4459">
      <w:pPr>
        <w:rPr>
          <w:sz w:val="44"/>
          <w:szCs w:val="44"/>
          <w:lang w:val="en-US" w:eastAsia="en-US"/>
        </w:rPr>
      </w:pP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B009F0B" wp14:editId="31E22AB6">
                <wp:simplePos x="0" y="0"/>
                <wp:positionH relativeFrom="leftMargin">
                  <wp:posOffset>1021080</wp:posOffset>
                </wp:positionH>
                <wp:positionV relativeFrom="paragraph">
                  <wp:posOffset>2562225</wp:posOffset>
                </wp:positionV>
                <wp:extent cx="275590" cy="277495"/>
                <wp:effectExtent l="19050" t="19050" r="10160" b="273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1745" w:rsidRPr="00691745" w:rsidRDefault="00691745" w:rsidP="0069174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91745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09F0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80.4pt;margin-top:201.75pt;width:21.7pt;height:21.85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" fillcolor="#9bbb59 [3206]" strokecolor="#9bbb59 [3206]" strokeweight="2.5pt">
                <v:shadow color="#868686"/>
                <v:textbox style="mso-fit-shape-to-text:t">
                  <w:txbxContent>
                    <w:p w:rsidR="00691745" w:rsidRPr="00691745" w:rsidRDefault="00691745" w:rsidP="00691745">
                      <w:pPr>
                        <w:rPr>
                          <w:b/>
                          <w:lang w:val="en-US"/>
                        </w:rPr>
                      </w:pPr>
                      <w:r w:rsidRPr="00691745">
                        <w:rPr>
                          <w:b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19951" wp14:editId="3A436EE6">
                <wp:simplePos x="0" y="0"/>
                <wp:positionH relativeFrom="column">
                  <wp:posOffset>-245272</wp:posOffset>
                </wp:positionH>
                <wp:positionV relativeFrom="paragraph">
                  <wp:posOffset>2557145</wp:posOffset>
                </wp:positionV>
                <wp:extent cx="552450" cy="361950"/>
                <wp:effectExtent l="19050" t="19050" r="19050" b="19050"/>
                <wp:wrapNone/>
                <wp:docPr id="19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C7535" id="Rectangle 24" o:spid="_x0000_s1026" style="position:absolute;margin-left:-19.3pt;margin-top:201.35pt;width:43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" fillcolor="#9bbb59 [3206]" strokecolor="#9bbb59 [3206]" strokeweight="2.5pt">
                <v:shadow color="#868686"/>
              </v:rect>
            </w:pict>
          </mc:Fallback>
        </mc:AlternateContent>
      </w:r>
      <w:r w:rsidR="00EA1B3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B94F7E" wp14:editId="172B5896">
                <wp:simplePos x="0" y="0"/>
                <wp:positionH relativeFrom="column">
                  <wp:posOffset>-384013</wp:posOffset>
                </wp:positionH>
                <wp:positionV relativeFrom="paragraph">
                  <wp:posOffset>1510030</wp:posOffset>
                </wp:positionV>
                <wp:extent cx="180340" cy="0"/>
                <wp:effectExtent l="0" t="76200" r="10160" b="95250"/>
                <wp:wrapNone/>
                <wp:docPr id="235" name="Rechte verbindingslijn met pij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44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35" o:spid="_x0000_s1026" type="#_x0000_t32" style="position:absolute;margin-left:-30.25pt;margin-top:118.9pt;width:14.2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F234BA" wp14:editId="0ADDB34B">
                <wp:simplePos x="0" y="0"/>
                <wp:positionH relativeFrom="column">
                  <wp:posOffset>-1078865</wp:posOffset>
                </wp:positionH>
                <wp:positionV relativeFrom="paragraph">
                  <wp:posOffset>1222375</wp:posOffset>
                </wp:positionV>
                <wp:extent cx="680085" cy="616585"/>
                <wp:effectExtent l="19050" t="19050" r="24765" b="12065"/>
                <wp:wrapNone/>
                <wp:docPr id="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" cy="6165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41851" id="Oval 7" o:spid="_x0000_s1026" style="position:absolute;margin-left:-84.95pt;margin-top:96.25pt;width:53.55pt;height:4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" fillcolor="#9bbb59 [3206]" strokecolor="#9bbb59 [3206]" strokeweight="2.5pt">
                <v:shadow color="#868686"/>
              </v:oval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633F120" wp14:editId="41B65143">
                <wp:simplePos x="0" y="0"/>
                <wp:positionH relativeFrom="column">
                  <wp:posOffset>-1036734</wp:posOffset>
                </wp:positionH>
                <wp:positionV relativeFrom="paragraph">
                  <wp:posOffset>1361661</wp:posOffset>
                </wp:positionV>
                <wp:extent cx="574040" cy="277495"/>
                <wp:effectExtent l="19050" t="19050" r="16510" b="27305"/>
                <wp:wrapSquare wrapText="bothSides"/>
                <wp:docPr id="2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43677" w:rsidRPr="00691745" w:rsidRDefault="00E43677" w:rsidP="00E436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3F120" id="_x0000_s1027" type="#_x0000_t202" style="position:absolute;margin-left:-81.65pt;margin-top:107.2pt;width:45.2pt;height:21.85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" fillcolor="#9bbb59 [3206]" strokecolor="#9bbb59 [3206]" strokeweight="2.5pt">
                <v:shadow color="#868686"/>
                <v:textbox style="mso-fit-shape-to-text:t">
                  <w:txbxContent>
                    <w:p w:rsidR="00E43677" w:rsidRPr="00691745" w:rsidRDefault="00E43677" w:rsidP="00E436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A583BE7" wp14:editId="75FEC81C">
                <wp:simplePos x="0" y="0"/>
                <wp:positionH relativeFrom="column">
                  <wp:posOffset>-9998</wp:posOffset>
                </wp:positionH>
                <wp:positionV relativeFrom="paragraph">
                  <wp:posOffset>1699895</wp:posOffset>
                </wp:positionV>
                <wp:extent cx="0" cy="836930"/>
                <wp:effectExtent l="76200" t="0" r="57150" b="58420"/>
                <wp:wrapNone/>
                <wp:docPr id="19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6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1DCE6" id="AutoShape 36" o:spid="_x0000_s1026" type="#_x0000_t32" style="position:absolute;margin-left:-.8pt;margin-top:133.85pt;width:0;height:65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dvPAIAAH0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A4FC70B" wp14:editId="7193C7FC">
                <wp:simplePos x="0" y="0"/>
                <wp:positionH relativeFrom="column">
                  <wp:posOffset>-79848</wp:posOffset>
                </wp:positionH>
                <wp:positionV relativeFrom="paragraph">
                  <wp:posOffset>1343025</wp:posOffset>
                </wp:positionV>
                <wp:extent cx="275590" cy="277495"/>
                <wp:effectExtent l="19050" t="19050" r="10160" b="2730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1745" w:rsidRPr="00691745" w:rsidRDefault="0069174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91745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FC70B" id="_x0000_s1028" type="#_x0000_t202" style="position:absolute;margin-left:-6.3pt;margin-top:105.75pt;width:21.7pt;height:21.8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" fillcolor="#9bbb59 [3206]" strokecolor="#9bbb59 [3206]" strokeweight="2.5pt">
                <v:shadow color="#868686"/>
                <v:textbox style="mso-fit-shape-to-text:t">
                  <w:txbxContent>
                    <w:p w:rsidR="00691745" w:rsidRPr="00691745" w:rsidRDefault="00691745">
                      <w:pPr>
                        <w:rPr>
                          <w:b/>
                          <w:lang w:val="en-US"/>
                        </w:rPr>
                      </w:pPr>
                      <w:r w:rsidRPr="00691745"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6C0A54" wp14:editId="44D5150D">
                <wp:simplePos x="0" y="0"/>
                <wp:positionH relativeFrom="leftMargin">
                  <wp:posOffset>935828</wp:posOffset>
                </wp:positionH>
                <wp:positionV relativeFrom="paragraph">
                  <wp:posOffset>1320800</wp:posOffset>
                </wp:positionV>
                <wp:extent cx="552450" cy="361950"/>
                <wp:effectExtent l="19050" t="19050" r="19050" b="19050"/>
                <wp:wrapNone/>
                <wp:docPr id="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83372" id="Rectangle 24" o:spid="_x0000_s1026" style="position:absolute;margin-left:73.7pt;margin-top:104pt;width:43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" fillcolor="#9bbb59 [3206]" strokecolor="#9bbb59 [3206]" strokeweight="2.5pt">
                <v:shadow color="#868686"/>
                <w10:wrap anchorx="margin"/>
              </v:rect>
            </w:pict>
          </mc:Fallback>
        </mc:AlternateContent>
      </w:r>
      <w:r w:rsidR="00EA1B3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57A13" wp14:editId="2A790963">
                <wp:simplePos x="0" y="0"/>
                <wp:positionH relativeFrom="column">
                  <wp:posOffset>7660758</wp:posOffset>
                </wp:positionH>
                <wp:positionV relativeFrom="paragraph">
                  <wp:posOffset>1223261</wp:posOffset>
                </wp:positionV>
                <wp:extent cx="723014" cy="680484"/>
                <wp:effectExtent l="19050" t="19050" r="20320" b="24765"/>
                <wp:wrapNone/>
                <wp:docPr id="31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014" cy="680484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D7A2D8" id="Oval 77" o:spid="_x0000_s1026" style="position:absolute;margin-left:603.2pt;margin-top:96.3pt;width:56.95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" fillcolor="#9bbb59 [3206]" strokecolor="#9bbb59 [3206]" strokeweight="2.5pt">
                <v:shadow color="#868686"/>
              </v:oval>
            </w:pict>
          </mc:Fallback>
        </mc:AlternateContent>
      </w:r>
      <w:r w:rsidR="00EA1B3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069F6AE" wp14:editId="7C293145">
                <wp:simplePos x="0" y="0"/>
                <wp:positionH relativeFrom="column">
                  <wp:posOffset>7692390</wp:posOffset>
                </wp:positionH>
                <wp:positionV relativeFrom="paragraph">
                  <wp:posOffset>1404458</wp:posOffset>
                </wp:positionV>
                <wp:extent cx="626745" cy="277495"/>
                <wp:effectExtent l="19050" t="19050" r="20955" b="27305"/>
                <wp:wrapSquare wrapText="bothSides"/>
                <wp:docPr id="23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1B36" w:rsidRPr="0073318C" w:rsidRDefault="00EA1B36" w:rsidP="00EA1B3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Einde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9F6AE" id="_x0000_s1029" type="#_x0000_t202" style="position:absolute;margin-left:605.7pt;margin-top:110.6pt;width:49.35pt;height:21.85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" fillcolor="#9bbb59 [3206]" strokecolor="#9bbb59 [3206]" strokeweight="2.5pt">
                <v:shadow color="#868686"/>
                <v:textbox style="mso-fit-shape-to-text:t">
                  <w:txbxContent>
                    <w:p w:rsidR="00EA1B36" w:rsidRPr="0073318C" w:rsidRDefault="00EA1B36" w:rsidP="00EA1B3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Einde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3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542FE2" wp14:editId="5FBDD714">
                <wp:simplePos x="0" y="0"/>
                <wp:positionH relativeFrom="column">
                  <wp:posOffset>7054215</wp:posOffset>
                </wp:positionH>
                <wp:positionV relativeFrom="paragraph">
                  <wp:posOffset>1701327</wp:posOffset>
                </wp:positionV>
                <wp:extent cx="0" cy="1212554"/>
                <wp:effectExtent l="76200" t="38100" r="57150" b="26035"/>
                <wp:wrapNone/>
                <wp:docPr id="233" name="Rechte verbindingslijn met pij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4BE0" id="Rechte verbindingslijn met pijl 233" o:spid="_x0000_s1026" type="#_x0000_t32" style="position:absolute;margin-left:555.45pt;margin-top:133.95pt;width:0;height:95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="00EA1B3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0FC46" wp14:editId="080AD363">
                <wp:simplePos x="0" y="0"/>
                <wp:positionH relativeFrom="column">
                  <wp:posOffset>7011685</wp:posOffset>
                </wp:positionH>
                <wp:positionV relativeFrom="paragraph">
                  <wp:posOffset>978712</wp:posOffset>
                </wp:positionV>
                <wp:extent cx="0" cy="339843"/>
                <wp:effectExtent l="76200" t="0" r="76200" b="60325"/>
                <wp:wrapNone/>
                <wp:docPr id="232" name="Rechte verbindingslijn met pij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A62C" id="Rechte verbindingslijn met pijl 232" o:spid="_x0000_s1026" type="#_x0000_t32" style="position:absolute;margin-left:552.1pt;margin-top:77.05pt;width:0;height:2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C3B28" wp14:editId="47563E3B">
                <wp:simplePos x="0" y="0"/>
                <wp:positionH relativeFrom="column">
                  <wp:posOffset>6749075</wp:posOffset>
                </wp:positionH>
                <wp:positionV relativeFrom="paragraph">
                  <wp:posOffset>1311009</wp:posOffset>
                </wp:positionV>
                <wp:extent cx="552450" cy="361950"/>
                <wp:effectExtent l="0" t="0" r="19050" b="19050"/>
                <wp:wrapNone/>
                <wp:docPr id="23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A164A" id="Rectangle 37" o:spid="_x0000_s1026" style="position:absolute;margin-left:531.4pt;margin-top:103.25pt;width:43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" fillcolor="#f79646 [3209]" strokecolor="#f79646 [3209]" strokeweight="2pt"/>
            </w:pict>
          </mc:Fallback>
        </mc:AlternateContent>
      </w:r>
      <w:r w:rsidR="00EA1B3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9E28F6" wp14:editId="189642CE">
                <wp:simplePos x="0" y="0"/>
                <wp:positionH relativeFrom="column">
                  <wp:posOffset>7174703</wp:posOffset>
                </wp:positionH>
                <wp:positionV relativeFrom="paragraph">
                  <wp:posOffset>1524000</wp:posOffset>
                </wp:positionV>
                <wp:extent cx="476250" cy="0"/>
                <wp:effectExtent l="0" t="76200" r="19050" b="95250"/>
                <wp:wrapNone/>
                <wp:docPr id="23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A23A" id="AutoShape 20" o:spid="_x0000_s1026" type="#_x0000_t32" style="position:absolute;margin-left:564.95pt;margin-top:120pt;width:37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">
                <v:stroke endarrow="block"/>
              </v:shape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8D9FB8" wp14:editId="6F35293D">
                <wp:simplePos x="0" y="0"/>
                <wp:positionH relativeFrom="column">
                  <wp:posOffset>2929270</wp:posOffset>
                </wp:positionH>
                <wp:positionV relativeFrom="paragraph">
                  <wp:posOffset>978712</wp:posOffset>
                </wp:positionV>
                <wp:extent cx="4082902" cy="0"/>
                <wp:effectExtent l="0" t="0" r="32385" b="19050"/>
                <wp:wrapNone/>
                <wp:docPr id="226" name="Rechte verbindingslij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C8D2" id="Rechte verbindingslijn 22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77.05pt" to="552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" strokecolor="black [3040]"/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BE95E" wp14:editId="5DB49DAD">
                <wp:simplePos x="0" y="0"/>
                <wp:positionH relativeFrom="column">
                  <wp:posOffset>2929270</wp:posOffset>
                </wp:positionH>
                <wp:positionV relativeFrom="paragraph">
                  <wp:posOffset>978712</wp:posOffset>
                </wp:positionV>
                <wp:extent cx="0" cy="361507"/>
                <wp:effectExtent l="0" t="0" r="19050" b="19685"/>
                <wp:wrapNone/>
                <wp:docPr id="225" name="Rechte verbindingslij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30611" id="Rechte verbindingslijn 22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77.05pt" to="230.6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" strokecolor="black [3040]"/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1F094" wp14:editId="4C474BD6">
                <wp:simplePos x="0" y="0"/>
                <wp:positionH relativeFrom="column">
                  <wp:posOffset>5671347</wp:posOffset>
                </wp:positionH>
                <wp:positionV relativeFrom="paragraph">
                  <wp:posOffset>1041400</wp:posOffset>
                </wp:positionV>
                <wp:extent cx="0" cy="276446"/>
                <wp:effectExtent l="76200" t="0" r="57150" b="47625"/>
                <wp:wrapNone/>
                <wp:docPr id="224" name="Rechte verbindingslijn met pij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A4F3" id="Rechte verbindingslijn met pijl 224" o:spid="_x0000_s1026" type="#_x0000_t32" style="position:absolute;margin-left:446.55pt;margin-top:82pt;width:0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352423" wp14:editId="1FB832ED">
                <wp:simplePos x="0" y="0"/>
                <wp:positionH relativeFrom="column">
                  <wp:posOffset>2993064</wp:posOffset>
                </wp:positionH>
                <wp:positionV relativeFrom="paragraph">
                  <wp:posOffset>1042508</wp:posOffset>
                </wp:positionV>
                <wp:extent cx="2679405" cy="0"/>
                <wp:effectExtent l="0" t="0" r="26035" b="19050"/>
                <wp:wrapNone/>
                <wp:docPr id="223" name="Rechte verbindingslij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82F9" id="Rechte verbindingslijn 22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82.1pt" to="446.6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" strokecolor="black [3040]"/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866A43" wp14:editId="57A78712">
                <wp:simplePos x="0" y="0"/>
                <wp:positionH relativeFrom="column">
                  <wp:posOffset>2993065</wp:posOffset>
                </wp:positionH>
                <wp:positionV relativeFrom="paragraph">
                  <wp:posOffset>1042508</wp:posOffset>
                </wp:positionV>
                <wp:extent cx="0" cy="276446"/>
                <wp:effectExtent l="0" t="0" r="19050" b="9525"/>
                <wp:wrapNone/>
                <wp:docPr id="222" name="Rechte verbindingslij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CEE9F" id="Rechte verbindingslijn 22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82.1pt" to="235.6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" strokecolor="black [3040]"/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F5ABC2" wp14:editId="7BCB12BB">
                <wp:simplePos x="0" y="0"/>
                <wp:positionH relativeFrom="column">
                  <wp:posOffset>3066415</wp:posOffset>
                </wp:positionH>
                <wp:positionV relativeFrom="paragraph">
                  <wp:posOffset>1095375</wp:posOffset>
                </wp:positionV>
                <wp:extent cx="0" cy="222885"/>
                <wp:effectExtent l="0" t="0" r="19050" b="24765"/>
                <wp:wrapNone/>
                <wp:docPr id="218" name="Rechte verbindingslij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7404" id="Rechte verbindingslijn 21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86.25pt" to="241.4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" strokecolor="black [3040]"/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A874C" wp14:editId="1B452FBA">
                <wp:simplePos x="0" y="0"/>
                <wp:positionH relativeFrom="column">
                  <wp:posOffset>4864100</wp:posOffset>
                </wp:positionH>
                <wp:positionV relativeFrom="paragraph">
                  <wp:posOffset>1095537</wp:posOffset>
                </wp:positionV>
                <wp:extent cx="0" cy="233916"/>
                <wp:effectExtent l="76200" t="0" r="57150" b="52070"/>
                <wp:wrapNone/>
                <wp:docPr id="221" name="Rechte verbindingslijn met pij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058B" id="Rechte verbindingslijn met pijl 221" o:spid="_x0000_s1026" type="#_x0000_t32" style="position:absolute;margin-left:383pt;margin-top:86.25pt;width:0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E43677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44A020" wp14:editId="0BBFD640">
                <wp:simplePos x="0" y="0"/>
                <wp:positionH relativeFrom="column">
                  <wp:posOffset>3067493</wp:posOffset>
                </wp:positionH>
                <wp:positionV relativeFrom="paragraph">
                  <wp:posOffset>1095670</wp:posOffset>
                </wp:positionV>
                <wp:extent cx="1796902" cy="0"/>
                <wp:effectExtent l="0" t="0" r="32385" b="19050"/>
                <wp:wrapNone/>
                <wp:docPr id="219" name="Rechte verbindingslij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0AC3" id="Rechte verbindingslijn 21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86.25pt" to="383.0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" strokecolor="black [3040]"/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98B1AEF" wp14:editId="489519D1">
                <wp:simplePos x="0" y="0"/>
                <wp:positionH relativeFrom="column">
                  <wp:posOffset>6895273</wp:posOffset>
                </wp:positionH>
                <wp:positionV relativeFrom="paragraph">
                  <wp:posOffset>1363507</wp:posOffset>
                </wp:positionV>
                <wp:extent cx="266065" cy="277495"/>
                <wp:effectExtent l="0" t="0" r="19685" b="14605"/>
                <wp:wrapSquare wrapText="bothSides"/>
                <wp:docPr id="19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096" w:rsidRPr="0073318C" w:rsidRDefault="004A51D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B1AEF" id="_x0000_s1030" type="#_x0000_t202" style="position:absolute;margin-left:542.95pt;margin-top:107.35pt;width:20.95pt;height:21.85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" fillcolor="#f79646 [3209]" strokecolor="#f79646 [3209]" strokeweight="2pt">
                <v:textbox style="mso-fit-shape-to-text:t">
                  <w:txbxContent>
                    <w:p w:rsidR="00667096" w:rsidRPr="0073318C" w:rsidRDefault="004A51D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B0C3C59" wp14:editId="3F73D881">
                <wp:simplePos x="0" y="0"/>
                <wp:positionH relativeFrom="column">
                  <wp:posOffset>196702</wp:posOffset>
                </wp:positionH>
                <wp:positionV relativeFrom="paragraph">
                  <wp:posOffset>2913838</wp:posOffset>
                </wp:positionV>
                <wp:extent cx="6868884" cy="0"/>
                <wp:effectExtent l="0" t="0" r="27305" b="19050"/>
                <wp:wrapNone/>
                <wp:docPr id="215" name="Rechte verbindingslij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0638" id="Rechte verbindingslijn 215" o:spid="_x0000_s1026" style="position:absolute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29.45pt" to="556.3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" strokecolor="black [3040]"/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45B337" wp14:editId="3EF92377">
                <wp:simplePos x="0" y="0"/>
                <wp:positionH relativeFrom="column">
                  <wp:posOffset>5715000</wp:posOffset>
                </wp:positionH>
                <wp:positionV relativeFrom="paragraph">
                  <wp:posOffset>1712359</wp:posOffset>
                </wp:positionV>
                <wp:extent cx="0" cy="1031358"/>
                <wp:effectExtent l="76200" t="38100" r="57150" b="16510"/>
                <wp:wrapNone/>
                <wp:docPr id="214" name="Rechte verbindingslijn met pij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D6F34" id="Rechte verbindingslijn met pijl 214" o:spid="_x0000_s1026" type="#_x0000_t32" style="position:absolute;margin-left:450pt;margin-top:134.85pt;width:0;height:8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6D267F1" wp14:editId="00EA6EFB">
                <wp:simplePos x="0" y="0"/>
                <wp:positionH relativeFrom="column">
                  <wp:posOffset>196701</wp:posOffset>
                </wp:positionH>
                <wp:positionV relativeFrom="paragraph">
                  <wp:posOffset>2743717</wp:posOffset>
                </wp:positionV>
                <wp:extent cx="5507665" cy="0"/>
                <wp:effectExtent l="0" t="0" r="36195" b="19050"/>
                <wp:wrapNone/>
                <wp:docPr id="213" name="Rechte verbindingslij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48135" id="Rechte verbindingslijn 213" o:spid="_x0000_s1026" style="position:absolute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6.05pt" to="449.1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" strokecolor="black [3040]"/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B05259" wp14:editId="5353FEE4">
                <wp:simplePos x="0" y="0"/>
                <wp:positionH relativeFrom="column">
                  <wp:posOffset>89535</wp:posOffset>
                </wp:positionH>
                <wp:positionV relativeFrom="paragraph">
                  <wp:posOffset>2190750</wp:posOffset>
                </wp:positionV>
                <wp:extent cx="3827145" cy="0"/>
                <wp:effectExtent l="0" t="0" r="20955" b="19050"/>
                <wp:wrapNone/>
                <wp:docPr id="211" name="Rechte verbindingslij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C3C8" id="Rechte verbindingslijn 21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72.5pt" to="308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" strokecolor="black [3040]"/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665EF9" wp14:editId="6A5650BE">
                <wp:simplePos x="0" y="0"/>
                <wp:positionH relativeFrom="column">
                  <wp:posOffset>3917950</wp:posOffset>
                </wp:positionH>
                <wp:positionV relativeFrom="paragraph">
                  <wp:posOffset>1711798</wp:posOffset>
                </wp:positionV>
                <wp:extent cx="0" cy="477520"/>
                <wp:effectExtent l="76200" t="38100" r="57150" b="17780"/>
                <wp:wrapNone/>
                <wp:docPr id="200" name="Rechte verbindingslijn met pij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CEA6" id="Rechte verbindingslijn met pijl 200" o:spid="_x0000_s1026" type="#_x0000_t32" style="position:absolute;margin-left:308.5pt;margin-top:134.8pt;width:0;height:37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C648482" wp14:editId="073C2FE5">
                <wp:simplePos x="0" y="0"/>
                <wp:positionH relativeFrom="column">
                  <wp:posOffset>143540</wp:posOffset>
                </wp:positionH>
                <wp:positionV relativeFrom="paragraph">
                  <wp:posOffset>2626759</wp:posOffset>
                </wp:positionV>
                <wp:extent cx="4731488" cy="0"/>
                <wp:effectExtent l="0" t="0" r="12065" b="19050"/>
                <wp:wrapNone/>
                <wp:docPr id="210" name="Rechte verbindingslij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0CE2" id="Rechte verbindingslijn 210" o:spid="_x0000_s1026" style="position:absolute;flip:x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06.85pt" to="383.85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" strokecolor="black [3040]"/>
            </w:pict>
          </mc:Fallback>
        </mc:AlternateContent>
      </w:r>
      <w:r w:rsidR="004A51D0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060E4D" wp14:editId="225F7CF6">
                <wp:simplePos x="0" y="0"/>
                <wp:positionH relativeFrom="column">
                  <wp:posOffset>4864055</wp:posOffset>
                </wp:positionH>
                <wp:positionV relativeFrom="paragraph">
                  <wp:posOffset>1690533</wp:posOffset>
                </wp:positionV>
                <wp:extent cx="0" cy="924723"/>
                <wp:effectExtent l="76200" t="38100" r="57150" b="27940"/>
                <wp:wrapNone/>
                <wp:docPr id="209" name="Rechte verbindingslijn met pij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599E" id="Rechte verbindingslijn met pijl 209" o:spid="_x0000_s1026" type="#_x0000_t32" style="position:absolute;margin-left:383pt;margin-top:133.1pt;width:0;height:72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4A51D0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9ACCD" wp14:editId="59772098">
                <wp:simplePos x="0" y="0"/>
                <wp:positionH relativeFrom="column">
                  <wp:posOffset>5408295</wp:posOffset>
                </wp:positionH>
                <wp:positionV relativeFrom="paragraph">
                  <wp:posOffset>1331595</wp:posOffset>
                </wp:positionV>
                <wp:extent cx="552450" cy="361950"/>
                <wp:effectExtent l="19050" t="17780" r="19050" b="20320"/>
                <wp:wrapNone/>
                <wp:docPr id="20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444F3" id="Rectangle 37" o:spid="_x0000_s1026" style="position:absolute;margin-left:425.85pt;margin-top:104.85pt;width:43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" fillcolor="#9bbb59 [3206]" strokecolor="#9bbb59 [3206]" strokeweight="2.5pt">
                <v:shadow color="#868686"/>
              </v:rect>
            </w:pict>
          </mc:Fallback>
        </mc:AlternateContent>
      </w:r>
      <w:r w:rsidR="004A51D0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2A452E" wp14:editId="52ACC702">
                <wp:simplePos x="0" y="0"/>
                <wp:positionH relativeFrom="column">
                  <wp:posOffset>5526346</wp:posOffset>
                </wp:positionH>
                <wp:positionV relativeFrom="paragraph">
                  <wp:posOffset>1366180</wp:posOffset>
                </wp:positionV>
                <wp:extent cx="266065" cy="277495"/>
                <wp:effectExtent l="19685" t="19050" r="19050" b="17780"/>
                <wp:wrapSquare wrapText="bothSides"/>
                <wp:docPr id="20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51D0" w:rsidRPr="0073318C" w:rsidRDefault="004A51D0" w:rsidP="004A51D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A452E" id="_x0000_s1031" type="#_x0000_t202" style="position:absolute;margin-left:435.15pt;margin-top:107.55pt;width:20.95pt;height:21.85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" fillcolor="#9bbb59 [3206]" strokecolor="#9bbb59 [3206]" strokeweight="2.5pt">
                <v:shadow color="#868686"/>
                <v:textbox style="mso-fit-shape-to-text:t">
                  <w:txbxContent>
                    <w:p w:rsidR="004A51D0" w:rsidRPr="0073318C" w:rsidRDefault="004A51D0" w:rsidP="004A51D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1D0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5B74A3" wp14:editId="5496740B">
                <wp:simplePos x="0" y="0"/>
                <wp:positionH relativeFrom="column">
                  <wp:posOffset>4705350</wp:posOffset>
                </wp:positionH>
                <wp:positionV relativeFrom="paragraph">
                  <wp:posOffset>1350010</wp:posOffset>
                </wp:positionV>
                <wp:extent cx="294640" cy="277495"/>
                <wp:effectExtent l="0" t="0" r="10160" b="146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77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</w:rPr>
                            </w:pPr>
                            <w:r w:rsidRPr="0073318C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B74A3" id="_x0000_s1032" type="#_x0000_t202" style="position:absolute;margin-left:370.5pt;margin-top:106.3pt;width:23.2pt;height:21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" fillcolor="#9bbb59 [3206]" strokecolor="#9bbb59 [3206]" strokeweight="2pt"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</w:rPr>
                      </w:pPr>
                      <w:r w:rsidRPr="0073318C">
                        <w:rPr>
                          <w:b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1D0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EBA3E" wp14:editId="236B93BF">
                <wp:simplePos x="0" y="0"/>
                <wp:positionH relativeFrom="column">
                  <wp:posOffset>4600797</wp:posOffset>
                </wp:positionH>
                <wp:positionV relativeFrom="paragraph">
                  <wp:posOffset>1327889</wp:posOffset>
                </wp:positionV>
                <wp:extent cx="552450" cy="361950"/>
                <wp:effectExtent l="0" t="0" r="19050" b="1905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A565" id="Rectangle 18" o:spid="_x0000_s1026" style="position:absolute;margin-left:362.25pt;margin-top:104.55pt;width:43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" fillcolor="#9bbb59 [3206]" strokecolor="#9bbb59 [3206]" strokeweight="2pt"/>
            </w:pict>
          </mc:Fallback>
        </mc:AlternateContent>
      </w:r>
      <w:r w:rsidR="00503C7F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10FDB34" wp14:editId="08594B69">
                <wp:simplePos x="0" y="0"/>
                <wp:positionH relativeFrom="column">
                  <wp:posOffset>90377</wp:posOffset>
                </wp:positionH>
                <wp:positionV relativeFrom="paragraph">
                  <wp:posOffset>2190514</wp:posOffset>
                </wp:positionV>
                <wp:extent cx="0" cy="393714"/>
                <wp:effectExtent l="0" t="0" r="19050" b="25400"/>
                <wp:wrapNone/>
                <wp:docPr id="202" name="Rechte verbindingslij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595EE" id="Rechte verbindingslijn 202" o:spid="_x0000_s1026" style="position:absolute;flip:y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72.5pt" to="7.1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" strokecolor="black [3040]"/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B63D25" wp14:editId="4354769A">
                <wp:simplePos x="0" y="0"/>
                <wp:positionH relativeFrom="column">
                  <wp:posOffset>2867025</wp:posOffset>
                </wp:positionH>
                <wp:positionV relativeFrom="paragraph">
                  <wp:posOffset>1371600</wp:posOffset>
                </wp:positionV>
                <wp:extent cx="266065" cy="277495"/>
                <wp:effectExtent l="22225" t="19050" r="16510" b="1778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63D25" id="_x0000_s1033" type="#_x0000_t202" style="position:absolute;margin-left:225.75pt;margin-top:108pt;width:20.95pt;height:21.8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" fillcolor="#f79646 [3209]" strokecolor="#f79646 [3209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56DAB3" wp14:editId="1110B5F5">
                <wp:simplePos x="0" y="0"/>
                <wp:positionH relativeFrom="column">
                  <wp:posOffset>3921760</wp:posOffset>
                </wp:positionH>
                <wp:positionV relativeFrom="paragraph">
                  <wp:posOffset>1362075</wp:posOffset>
                </wp:positionV>
                <wp:extent cx="266065" cy="277495"/>
                <wp:effectExtent l="24130" t="19050" r="24130" b="17780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096" w:rsidRPr="0073318C" w:rsidRDefault="006670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6DAB3" id="_x0000_s1034" type="#_x0000_t202" style="position:absolute;margin-left:308.8pt;margin-top:107.25pt;width:20.95pt;height:21.8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" fillcolor="#f79646 [3209]" strokecolor="#f79646 [3209]" strokeweight="2.5pt">
                <v:shadow color="#868686"/>
                <v:textbox style="mso-fit-shape-to-text:t">
                  <w:txbxContent>
                    <w:p w:rsidR="00667096" w:rsidRPr="0073318C" w:rsidRDefault="00667096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142EF" wp14:editId="1C1196E1">
                <wp:simplePos x="0" y="0"/>
                <wp:positionH relativeFrom="column">
                  <wp:posOffset>3810000</wp:posOffset>
                </wp:positionH>
                <wp:positionV relativeFrom="paragraph">
                  <wp:posOffset>1333500</wp:posOffset>
                </wp:positionV>
                <wp:extent cx="552450" cy="361950"/>
                <wp:effectExtent l="19050" t="19050" r="19050" b="19050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3283E" id="Rectangle 33" o:spid="_x0000_s1026" style="position:absolute;margin-left:300pt;margin-top:105pt;width:43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" fillcolor="#f79646 [3209]" strokecolor="#f79646 [3209]" strokeweight="2.5pt">
                <v:shadow color="#868686"/>
              </v:rect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5F739" wp14:editId="507A3C78">
                <wp:simplePos x="0" y="0"/>
                <wp:positionH relativeFrom="column">
                  <wp:posOffset>3324225</wp:posOffset>
                </wp:positionH>
                <wp:positionV relativeFrom="paragraph">
                  <wp:posOffset>1495425</wp:posOffset>
                </wp:positionV>
                <wp:extent cx="476250" cy="0"/>
                <wp:effectExtent l="9525" t="57150" r="19050" b="57150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7A719" id="AutoShape 32" o:spid="_x0000_s1026" type="#_x0000_t32" style="position:absolute;margin-left:261.75pt;margin-top:117.75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E9D9C" wp14:editId="3AA15798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76250" cy="0"/>
                <wp:effectExtent l="9525" t="57150" r="19050" b="57150"/>
                <wp:wrapNone/>
                <wp:docPr id="2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5CAC" id="AutoShape 30" o:spid="_x0000_s1026" type="#_x0000_t32" style="position:absolute;margin-left:180pt;margin-top:117.75pt;width:3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A27AD" wp14:editId="4CC1004C">
                <wp:simplePos x="0" y="0"/>
                <wp:positionH relativeFrom="column">
                  <wp:posOffset>2771775</wp:posOffset>
                </wp:positionH>
                <wp:positionV relativeFrom="paragraph">
                  <wp:posOffset>1333500</wp:posOffset>
                </wp:positionV>
                <wp:extent cx="552450" cy="361950"/>
                <wp:effectExtent l="19050" t="19050" r="19050" b="19050"/>
                <wp:wrapNone/>
                <wp:docPr id="2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C8769" id="Rectangle 31" o:spid="_x0000_s1026" style="position:absolute;margin-left:218.25pt;margin-top:105pt;width:43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" fillcolor="#f79646 [3209]" strokecolor="#f79646 [3209]" strokeweight="2.5pt">
                <v:shadow color="#868686"/>
              </v:rect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354565" wp14:editId="4DB3E8BD">
                <wp:simplePos x="0" y="0"/>
                <wp:positionH relativeFrom="column">
                  <wp:posOffset>1847850</wp:posOffset>
                </wp:positionH>
                <wp:positionV relativeFrom="paragraph">
                  <wp:posOffset>1352550</wp:posOffset>
                </wp:positionV>
                <wp:extent cx="266065" cy="277495"/>
                <wp:effectExtent l="0" t="0" r="19685" b="14605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774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3318C"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54565" id="_x0000_s1035" type="#_x0000_t202" style="position:absolute;margin-left:145.5pt;margin-top:106.5pt;width:20.95pt;height:21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" fillcolor="#f79646 [3209]" strokecolor="#f79646 [3209]" strokeweight="2pt"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  <w:lang w:val="en-US"/>
                        </w:rPr>
                      </w:pPr>
                      <w:r w:rsidRPr="0073318C">
                        <w:rPr>
                          <w:b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48B95" wp14:editId="059B7C58">
                <wp:simplePos x="0" y="0"/>
                <wp:positionH relativeFrom="column">
                  <wp:posOffset>1752600</wp:posOffset>
                </wp:positionH>
                <wp:positionV relativeFrom="paragraph">
                  <wp:posOffset>1323975</wp:posOffset>
                </wp:positionV>
                <wp:extent cx="552450" cy="361950"/>
                <wp:effectExtent l="0" t="0" r="19050" b="1905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6D513" id="Rectangle 22" o:spid="_x0000_s1026" style="position:absolute;margin-left:138pt;margin-top:104.25pt;width:43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" fillcolor="#f79646 [3209]" strokecolor="#f79646 [3209]" strokeweight="2pt"/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DEBB3" wp14:editId="0048008E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1485900</wp:posOffset>
                </wp:positionV>
                <wp:extent cx="476250" cy="0"/>
                <wp:effectExtent l="9525" t="57150" r="19050" b="5715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5D19D" id="AutoShape 20" o:spid="_x0000_s1026" type="#_x0000_t32" style="position:absolute;margin-left:99.75pt;margin-top:117pt;width:3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nkOwIAAHw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4A08D9" wp14:editId="64424EB0">
                <wp:simplePos x="0" y="0"/>
                <wp:positionH relativeFrom="column">
                  <wp:posOffset>800100</wp:posOffset>
                </wp:positionH>
                <wp:positionV relativeFrom="paragraph">
                  <wp:posOffset>1333500</wp:posOffset>
                </wp:positionV>
                <wp:extent cx="304165" cy="277495"/>
                <wp:effectExtent l="22225" t="19050" r="16510" b="1778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18C" w:rsidRPr="0073318C" w:rsidRDefault="0073318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3318C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A08D9" id="_x0000_s1036" type="#_x0000_t202" style="position:absolute;margin-left:63pt;margin-top:105pt;width:23.95pt;height:21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" fillcolor="#f79646 [3209]" strokecolor="#f79646 [3209]" strokeweight="2.5pt">
                <v:shadow color="#868686"/>
                <v:textbox style="mso-fit-shape-to-text:t">
                  <w:txbxContent>
                    <w:p w:rsidR="0073318C" w:rsidRPr="0073318C" w:rsidRDefault="0073318C">
                      <w:pPr>
                        <w:rPr>
                          <w:b/>
                          <w:lang w:val="en-US"/>
                        </w:rPr>
                      </w:pPr>
                      <w:r w:rsidRPr="0073318C">
                        <w:rPr>
                          <w:b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1A6B4" wp14:editId="2BF52F65">
                <wp:simplePos x="0" y="0"/>
                <wp:positionH relativeFrom="column">
                  <wp:posOffset>695325</wp:posOffset>
                </wp:positionH>
                <wp:positionV relativeFrom="paragraph">
                  <wp:posOffset>1314450</wp:posOffset>
                </wp:positionV>
                <wp:extent cx="552450" cy="361950"/>
                <wp:effectExtent l="19050" t="19050" r="19050" b="1905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96D5E" id="Rectangle 15" o:spid="_x0000_s1026" style="position:absolute;margin-left:54.75pt;margin-top:103.5pt;width:43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" fillcolor="#f79646 [3209]" strokecolor="#f79646 [3209]" strokeweight="2.5pt">
                <v:shadow color="#868686"/>
              </v:rect>
            </w:pict>
          </mc:Fallback>
        </mc:AlternateContent>
      </w:r>
      <w:r w:rsidR="00667096" w:rsidRPr="00667096">
        <w:rPr>
          <w:noProof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7EDA9" wp14:editId="2ED56089">
                <wp:simplePos x="0" y="0"/>
                <wp:positionH relativeFrom="column">
                  <wp:posOffset>209550</wp:posOffset>
                </wp:positionH>
                <wp:positionV relativeFrom="paragraph">
                  <wp:posOffset>1476375</wp:posOffset>
                </wp:positionV>
                <wp:extent cx="476250" cy="0"/>
                <wp:effectExtent l="9525" t="57150" r="19050" b="571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B00D" id="AutoShape 13" o:spid="_x0000_s1026" type="#_x0000_t32" style="position:absolute;margin-left:16.5pt;margin-top:116.25pt;width:3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oBPAIAAHs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">
                <v:stroke endarrow="block"/>
              </v:shape>
            </w:pict>
          </mc:Fallback>
        </mc:AlternateContent>
      </w:r>
      <w:bookmarkStart w:id="0" w:name="_GoBack"/>
      <w:bookmarkEnd w:id="0"/>
    </w:p>
    <w:sectPr w:rsidR="00FC1801" w:rsidRPr="00667096" w:rsidSect="00FC1801">
      <w:pgSz w:w="16839" w:h="11907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GrammaticalError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45"/>
    <w:rsid w:val="004020B2"/>
    <w:rsid w:val="00420B7C"/>
    <w:rsid w:val="00460157"/>
    <w:rsid w:val="004A51D0"/>
    <w:rsid w:val="00503C7F"/>
    <w:rsid w:val="00667096"/>
    <w:rsid w:val="00691745"/>
    <w:rsid w:val="0073318C"/>
    <w:rsid w:val="00AB2CD9"/>
    <w:rsid w:val="00DC6894"/>
    <w:rsid w:val="00E43677"/>
    <w:rsid w:val="00EA1B36"/>
    <w:rsid w:val="00FC1801"/>
    <w:rsid w:val="00FC4459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FB6BA8-EFA1-472C-8D38-3B70A7C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B36"/>
    <w:rPr>
      <w:rFonts w:ascii="Verdana" w:hAnsi="Verdana" w:cs="Verdana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Tekstbinnenin">
    <w:name w:val="Tekst binnenin"/>
    <w:basedOn w:val="Standaard"/>
    <w:pPr>
      <w:jc w:val="center"/>
    </w:pPr>
    <w:rPr>
      <w:rFonts w:ascii="Trebuchet MS" w:hAnsi="Trebuchet MS" w:cs="Trebuchet MS"/>
      <w:b/>
      <w:sz w:val="36"/>
      <w:szCs w:val="36"/>
      <w:lang w:bidi="nl-NL"/>
    </w:rPr>
  </w:style>
  <w:style w:type="table" w:customStyle="1" w:styleId="Normaletabel">
    <w:name w:val="Normale tabe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unhideWhenUsed/>
    <w:rsid w:val="00691745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691745"/>
  </w:style>
  <w:style w:type="character" w:customStyle="1" w:styleId="TekstopmerkingChar">
    <w:name w:val="Tekst opmerking Char"/>
    <w:basedOn w:val="Standaardalinea-lettertype"/>
    <w:link w:val="Tekstopmerking"/>
    <w:semiHidden/>
    <w:rsid w:val="00691745"/>
    <w:rPr>
      <w:rFonts w:ascii="Verdana" w:hAnsi="Verdana" w:cs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6917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691745"/>
    <w:rPr>
      <w:rFonts w:ascii="Verdana" w:hAnsi="Verdana" w:cs="Verdana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elle\AppData\Roaming\Microsoft\Templates\Bedankkaart%20(met%20voetb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A3D4E1-A484-488E-9760-B01F71B04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Bedankkaart (met voetbal)</Template>
  <TotalTime>68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3</cp:revision>
  <cp:lastPrinted>2005-07-08T20:30:00Z</cp:lastPrinted>
  <dcterms:created xsi:type="dcterms:W3CDTF">2014-11-27T17:40:00Z</dcterms:created>
  <dcterms:modified xsi:type="dcterms:W3CDTF">2014-12-02T19:36:00Z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TC012233371043</vt:lpwstr>
  </property>
</Properties>
</file>